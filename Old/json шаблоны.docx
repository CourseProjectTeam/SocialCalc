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F7A" w:rsidRDefault="00BF6F7A" w:rsidP="000800F8">
      <w:pPr>
        <w:spacing w:line="8" w:lineRule="atLeast"/>
      </w:pPr>
      <w:r>
        <w:tab/>
        <w:t xml:space="preserve">// на сервер передаются логин и пароль, </w:t>
      </w:r>
      <w:proofErr w:type="gramStart"/>
      <w:r>
        <w:t>введённые</w:t>
      </w:r>
      <w:proofErr w:type="gramEnd"/>
      <w:r>
        <w:t xml:space="preserve"> пользователем</w:t>
      </w:r>
    </w:p>
    <w:p w:rsidR="00531D5C" w:rsidRPr="00BF6F7A" w:rsidRDefault="00531D5C" w:rsidP="000800F8">
      <w:pPr>
        <w:pStyle w:val="a3"/>
        <w:numPr>
          <w:ilvl w:val="0"/>
          <w:numId w:val="2"/>
        </w:numPr>
        <w:spacing w:line="8" w:lineRule="atLeast"/>
        <w:rPr>
          <w:lang w:val="en-US"/>
        </w:rPr>
      </w:pPr>
      <w:r w:rsidRPr="000800F8">
        <w:rPr>
          <w:lang w:val="en-US"/>
        </w:rPr>
        <w:t>{</w:t>
      </w:r>
      <w:r w:rsidR="000800F8" w:rsidRPr="000800F8">
        <w:rPr>
          <w:lang w:val="en-US"/>
        </w:rPr>
        <w:t xml:space="preserve"> </w:t>
      </w:r>
      <w:r w:rsidRPr="000800F8">
        <w:rPr>
          <w:lang w:val="en-US"/>
        </w:rPr>
        <w:t>“login” : “</w:t>
      </w:r>
      <w:r w:rsidR="001C1ABC">
        <w:rPr>
          <w:lang w:val="en-US"/>
        </w:rPr>
        <w:t>Andrej</w:t>
      </w:r>
      <w:r w:rsidRPr="000800F8">
        <w:rPr>
          <w:lang w:val="en-US"/>
        </w:rPr>
        <w:t>”, “password” : “123”</w:t>
      </w:r>
      <w:r w:rsidR="000800F8">
        <w:rPr>
          <w:lang w:val="en-US"/>
        </w:rPr>
        <w:t xml:space="preserve"> </w:t>
      </w:r>
      <w:r w:rsidRPr="000800F8">
        <w:rPr>
          <w:lang w:val="en-US"/>
        </w:rPr>
        <w:t>}</w:t>
      </w:r>
    </w:p>
    <w:p w:rsidR="00BF6F7A" w:rsidRPr="00BF6F7A" w:rsidRDefault="00BF6F7A" w:rsidP="00BF6F7A">
      <w:pPr>
        <w:pStyle w:val="a3"/>
        <w:spacing w:line="8" w:lineRule="atLeast"/>
      </w:pPr>
      <w:r>
        <w:t>// с сервера возвращается подтверждение, существует такой пользователь (</w:t>
      </w:r>
      <w:r>
        <w:rPr>
          <w:lang w:val="en-US"/>
        </w:rPr>
        <w:t>true</w:t>
      </w:r>
      <w:r w:rsidRPr="00BF6F7A">
        <w:t xml:space="preserve">) </w:t>
      </w:r>
      <w:r>
        <w:t>или нет (</w:t>
      </w:r>
      <w:r>
        <w:rPr>
          <w:lang w:val="en-US"/>
        </w:rPr>
        <w:t>false</w:t>
      </w:r>
      <w:r w:rsidRPr="00BF6F7A">
        <w:t>)</w:t>
      </w:r>
    </w:p>
    <w:p w:rsidR="00531D5C" w:rsidRPr="001C1ABC" w:rsidRDefault="00531D5C" w:rsidP="000800F8">
      <w:pPr>
        <w:spacing w:line="8" w:lineRule="atLeast"/>
        <w:ind w:firstLine="708"/>
      </w:pPr>
      <w:r w:rsidRPr="0050667E">
        <w:rPr>
          <w:lang w:val="en-US"/>
        </w:rPr>
        <w:sym w:font="Wingdings" w:char="F0DF"/>
      </w:r>
      <w:r w:rsidRPr="001C1ABC">
        <w:t xml:space="preserve">  {</w:t>
      </w:r>
      <w:r w:rsidR="000800F8" w:rsidRPr="001C1ABC">
        <w:t xml:space="preserve"> </w:t>
      </w:r>
      <w:r w:rsidRPr="001C1ABC">
        <w:t>“</w:t>
      </w:r>
      <w:r>
        <w:rPr>
          <w:lang w:val="en-US"/>
        </w:rPr>
        <w:t>accept</w:t>
      </w:r>
      <w:r w:rsidRPr="001C1ABC">
        <w:t>”</w:t>
      </w:r>
      <w:proofErr w:type="gramStart"/>
      <w:r w:rsidRPr="001C1ABC">
        <w:t xml:space="preserve"> :</w:t>
      </w:r>
      <w:proofErr w:type="gramEnd"/>
      <w:r w:rsidRPr="001C1ABC">
        <w:t xml:space="preserve"> </w:t>
      </w:r>
      <w:r>
        <w:rPr>
          <w:lang w:val="en-US"/>
        </w:rPr>
        <w:t>true</w:t>
      </w:r>
      <w:r w:rsidRPr="001C1ABC">
        <w:t>/</w:t>
      </w:r>
      <w:r>
        <w:rPr>
          <w:lang w:val="en-US"/>
        </w:rPr>
        <w:t>false</w:t>
      </w:r>
      <w:r w:rsidR="000800F8" w:rsidRPr="001C1ABC">
        <w:t xml:space="preserve"> </w:t>
      </w:r>
      <w:r w:rsidRPr="001C1ABC">
        <w:t>}</w:t>
      </w:r>
    </w:p>
    <w:p w:rsidR="00BF6F7A" w:rsidRPr="00BF6F7A" w:rsidRDefault="00BF6F7A" w:rsidP="000800F8">
      <w:pPr>
        <w:spacing w:line="8" w:lineRule="atLeast"/>
        <w:ind w:firstLine="708"/>
      </w:pPr>
      <w:r>
        <w:t>// на сервер отсылается логин юзера и из формы ввода чека построчно все данные по каждому пункту в виде массива объектов (название покупки, цена, кем оплачена, к каким юзерам она относится)</w:t>
      </w:r>
    </w:p>
    <w:p w:rsidR="00531D5C" w:rsidRPr="000800F8" w:rsidRDefault="00531D5C" w:rsidP="000800F8">
      <w:pPr>
        <w:pStyle w:val="a3"/>
        <w:numPr>
          <w:ilvl w:val="0"/>
          <w:numId w:val="2"/>
        </w:numPr>
        <w:spacing w:line="8" w:lineRule="atLeast"/>
        <w:rPr>
          <w:lang w:val="en-US"/>
        </w:rPr>
      </w:pPr>
      <w:r w:rsidRPr="000800F8">
        <w:rPr>
          <w:lang w:val="en-US"/>
        </w:rPr>
        <w:t>{</w:t>
      </w:r>
      <w:r w:rsidR="000800F8" w:rsidRPr="000800F8">
        <w:rPr>
          <w:lang w:val="en-US"/>
        </w:rPr>
        <w:t xml:space="preserve"> </w:t>
      </w:r>
      <w:r w:rsidRPr="000800F8">
        <w:rPr>
          <w:lang w:val="en-US"/>
        </w:rPr>
        <w:t>“items” :</w:t>
      </w:r>
    </w:p>
    <w:p w:rsidR="00531D5C" w:rsidRDefault="00531D5C" w:rsidP="000800F8">
      <w:pPr>
        <w:pStyle w:val="a3"/>
        <w:spacing w:line="8" w:lineRule="atLeast"/>
        <w:ind w:left="1416"/>
        <w:rPr>
          <w:lang w:val="en-US"/>
        </w:rPr>
      </w:pPr>
      <w:r>
        <w:rPr>
          <w:lang w:val="en-US"/>
        </w:rPr>
        <w:t>[</w:t>
      </w:r>
    </w:p>
    <w:p w:rsidR="00531D5C" w:rsidRDefault="00531D5C" w:rsidP="000800F8">
      <w:pPr>
        <w:pStyle w:val="a3"/>
        <w:spacing w:line="8" w:lineRule="atLeast"/>
        <w:ind w:left="1416"/>
        <w:rPr>
          <w:lang w:val="en-US"/>
        </w:rPr>
      </w:pPr>
      <w:r>
        <w:rPr>
          <w:lang w:val="en-US"/>
        </w:rPr>
        <w:tab/>
        <w:t>{</w:t>
      </w:r>
    </w:p>
    <w:p w:rsidR="00531D5C" w:rsidRDefault="00531D5C" w:rsidP="000800F8">
      <w:pPr>
        <w:pStyle w:val="a3"/>
        <w:spacing w:line="8" w:lineRule="atLeast"/>
        <w:ind w:left="2136" w:firstLine="696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item_name</w:t>
      </w:r>
      <w:proofErr w:type="spellEnd"/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 “something”,</w:t>
      </w:r>
    </w:p>
    <w:p w:rsidR="00531D5C" w:rsidRDefault="00531D5C" w:rsidP="000800F8">
      <w:pPr>
        <w:pStyle w:val="a3"/>
        <w:spacing w:line="8" w:lineRule="atLeast"/>
        <w:ind w:left="1428" w:firstLine="696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“</w:t>
      </w:r>
      <w:proofErr w:type="spellStart"/>
      <w:r>
        <w:rPr>
          <w:lang w:val="en-US"/>
        </w:rPr>
        <w:t>item_price</w:t>
      </w:r>
      <w:proofErr w:type="spellEnd"/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 34.06, </w:t>
      </w:r>
    </w:p>
    <w:p w:rsidR="00531D5C" w:rsidRDefault="00531D5C" w:rsidP="000800F8">
      <w:pPr>
        <w:pStyle w:val="a3"/>
        <w:spacing w:line="8" w:lineRule="atLeast"/>
        <w:ind w:left="2136" w:firstLine="696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paid_by</w:t>
      </w:r>
      <w:proofErr w:type="spellEnd"/>
      <w:proofErr w:type="gramStart"/>
      <w:r>
        <w:rPr>
          <w:lang w:val="en-US"/>
        </w:rPr>
        <w:t>”  :</w:t>
      </w:r>
      <w:proofErr w:type="gramEnd"/>
      <w:r>
        <w:rPr>
          <w:lang w:val="en-US"/>
        </w:rPr>
        <w:t xml:space="preserve">  User 3</w:t>
      </w:r>
    </w:p>
    <w:p w:rsidR="00531D5C" w:rsidRDefault="00531D5C" w:rsidP="000800F8">
      <w:pPr>
        <w:spacing w:line="8" w:lineRule="atLeast"/>
        <w:ind w:left="1416" w:firstLine="708"/>
        <w:rPr>
          <w:lang w:val="en-US"/>
        </w:rPr>
      </w:pPr>
      <w:r>
        <w:rPr>
          <w:lang w:val="en-US"/>
        </w:rPr>
        <w:t>},</w:t>
      </w:r>
    </w:p>
    <w:p w:rsidR="00531D5C" w:rsidRDefault="00531D5C" w:rsidP="000800F8">
      <w:pPr>
        <w:pStyle w:val="a3"/>
        <w:spacing w:line="8" w:lineRule="atLeast"/>
        <w:ind w:left="1416" w:firstLine="708"/>
        <w:rPr>
          <w:lang w:val="en-US"/>
        </w:rPr>
      </w:pPr>
      <w:r>
        <w:rPr>
          <w:lang w:val="en-US"/>
        </w:rPr>
        <w:t>{</w:t>
      </w:r>
    </w:p>
    <w:p w:rsidR="00531D5C" w:rsidRDefault="00531D5C" w:rsidP="000800F8">
      <w:pPr>
        <w:pStyle w:val="a3"/>
        <w:spacing w:line="8" w:lineRule="atLeast"/>
        <w:ind w:left="2136" w:firstLine="696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item_name</w:t>
      </w:r>
      <w:proofErr w:type="spellEnd"/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 “something</w:t>
      </w:r>
      <w:r w:rsidR="00104829">
        <w:rPr>
          <w:lang w:val="en-US"/>
        </w:rPr>
        <w:t xml:space="preserve"> else</w:t>
      </w:r>
      <w:r>
        <w:rPr>
          <w:lang w:val="en-US"/>
        </w:rPr>
        <w:t>”,</w:t>
      </w:r>
    </w:p>
    <w:p w:rsidR="00531D5C" w:rsidRDefault="00531D5C" w:rsidP="000800F8">
      <w:pPr>
        <w:pStyle w:val="a3"/>
        <w:spacing w:line="8" w:lineRule="atLeast"/>
        <w:ind w:left="1428" w:firstLine="696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“</w:t>
      </w:r>
      <w:proofErr w:type="spellStart"/>
      <w:r>
        <w:rPr>
          <w:lang w:val="en-US"/>
        </w:rPr>
        <w:t>item_price</w:t>
      </w:r>
      <w:proofErr w:type="spellEnd"/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 </w:t>
      </w:r>
      <w:r w:rsidR="00104829">
        <w:rPr>
          <w:lang w:val="en-US"/>
        </w:rPr>
        <w:t>144.35</w:t>
      </w:r>
      <w:r>
        <w:rPr>
          <w:lang w:val="en-US"/>
        </w:rPr>
        <w:t xml:space="preserve">, </w:t>
      </w:r>
    </w:p>
    <w:p w:rsidR="00531D5C" w:rsidRDefault="00104829" w:rsidP="000800F8">
      <w:pPr>
        <w:pStyle w:val="a3"/>
        <w:spacing w:line="8" w:lineRule="atLeast"/>
        <w:ind w:left="2136" w:firstLine="696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paid_by</w:t>
      </w:r>
      <w:proofErr w:type="spellEnd"/>
      <w:proofErr w:type="gramStart"/>
      <w:r>
        <w:rPr>
          <w:lang w:val="en-US"/>
        </w:rPr>
        <w:t>”  :</w:t>
      </w:r>
      <w:proofErr w:type="gramEnd"/>
      <w:r>
        <w:rPr>
          <w:lang w:val="en-US"/>
        </w:rPr>
        <w:t xml:space="preserve">  User 1</w:t>
      </w:r>
    </w:p>
    <w:p w:rsidR="00531D5C" w:rsidRPr="00104829" w:rsidRDefault="00531D5C" w:rsidP="000800F8">
      <w:pPr>
        <w:spacing w:line="8" w:lineRule="atLeast"/>
        <w:ind w:left="1416" w:firstLine="708"/>
        <w:rPr>
          <w:lang w:val="en-US"/>
        </w:rPr>
      </w:pPr>
      <w:r w:rsidRPr="00104829">
        <w:rPr>
          <w:lang w:val="en-US"/>
        </w:rPr>
        <w:t>}</w:t>
      </w:r>
    </w:p>
    <w:p w:rsidR="00531D5C" w:rsidRPr="00104829" w:rsidRDefault="00531D5C" w:rsidP="000800F8">
      <w:pPr>
        <w:spacing w:line="8" w:lineRule="atLeast"/>
        <w:rPr>
          <w:lang w:val="en-US"/>
        </w:rPr>
      </w:pPr>
      <w:r w:rsidRPr="00104829">
        <w:rPr>
          <w:lang w:val="en-US"/>
        </w:rPr>
        <w:tab/>
      </w:r>
      <w:r w:rsidRPr="00104829">
        <w:rPr>
          <w:lang w:val="en-US"/>
        </w:rPr>
        <w:tab/>
        <w:t>]</w:t>
      </w:r>
      <w:r w:rsidR="00104829" w:rsidRPr="00104829">
        <w:rPr>
          <w:lang w:val="en-US"/>
        </w:rPr>
        <w:t>,</w:t>
      </w:r>
    </w:p>
    <w:p w:rsidR="00104829" w:rsidRPr="00104829" w:rsidRDefault="00104829" w:rsidP="000800F8">
      <w:pPr>
        <w:spacing w:line="8" w:lineRule="atLeast"/>
        <w:rPr>
          <w:lang w:val="en-US"/>
        </w:rPr>
      </w:pPr>
      <w:r>
        <w:rPr>
          <w:lang w:val="en-US"/>
        </w:rPr>
        <w:tab/>
        <w:t xml:space="preserve">     “</w:t>
      </w:r>
      <w:proofErr w:type="gramStart"/>
      <w:r>
        <w:rPr>
          <w:lang w:val="en-US"/>
        </w:rPr>
        <w:t>users</w:t>
      </w:r>
      <w:proofErr w:type="gramEnd"/>
      <w:r>
        <w:rPr>
          <w:lang w:val="en-US"/>
        </w:rPr>
        <w:t>” : [User 1, User2, User 3]</w:t>
      </w:r>
    </w:p>
    <w:p w:rsidR="00531D5C" w:rsidRDefault="00531D5C" w:rsidP="000800F8">
      <w:pPr>
        <w:spacing w:line="8" w:lineRule="atLeast"/>
        <w:ind w:firstLine="708"/>
        <w:rPr>
          <w:lang w:val="en-US"/>
        </w:rPr>
      </w:pPr>
      <w:r w:rsidRPr="00104829">
        <w:rPr>
          <w:lang w:val="en-US"/>
        </w:rPr>
        <w:t>}</w:t>
      </w:r>
    </w:p>
    <w:p w:rsidR="001C1ABC" w:rsidRPr="001C1ABC" w:rsidRDefault="001C1ABC" w:rsidP="000800F8">
      <w:pPr>
        <w:spacing w:line="8" w:lineRule="atLeast"/>
        <w:ind w:firstLine="708"/>
      </w:pPr>
      <w:r w:rsidRPr="00104829">
        <w:rPr>
          <w:lang w:val="en-US"/>
        </w:rPr>
        <w:t xml:space="preserve">// </w:t>
      </w:r>
      <w:r>
        <w:t>сервер</w:t>
      </w:r>
      <w:r w:rsidRPr="00104829">
        <w:rPr>
          <w:lang w:val="en-US"/>
        </w:rPr>
        <w:t xml:space="preserve"> </w:t>
      </w:r>
      <w:r>
        <w:t>возвращает</w:t>
      </w:r>
      <w:r w:rsidRPr="00104829">
        <w:rPr>
          <w:lang w:val="en-US"/>
        </w:rPr>
        <w:t xml:space="preserve"> </w:t>
      </w:r>
      <w:r>
        <w:t>об</w:t>
      </w:r>
      <w:r w:rsidRPr="00104829">
        <w:rPr>
          <w:lang w:val="en-US"/>
        </w:rPr>
        <w:t xml:space="preserve"> </w:t>
      </w:r>
      <w:r>
        <w:t>успешности</w:t>
      </w:r>
      <w:r w:rsidRPr="00104829">
        <w:rPr>
          <w:lang w:val="en-US"/>
        </w:rPr>
        <w:t xml:space="preserve"> </w:t>
      </w:r>
      <w:proofErr w:type="spellStart"/>
      <w:r>
        <w:t>комита</w:t>
      </w:r>
      <w:proofErr w:type="spellEnd"/>
      <w:r w:rsidRPr="00104829">
        <w:rPr>
          <w:lang w:val="en-US"/>
        </w:rPr>
        <w:t xml:space="preserve"> </w:t>
      </w:r>
      <w:r>
        <w:t>и</w:t>
      </w:r>
      <w:r w:rsidRPr="00104829">
        <w:rPr>
          <w:lang w:val="en-US"/>
        </w:rPr>
        <w:t xml:space="preserve"> </w:t>
      </w:r>
      <w:r>
        <w:t>номер</w:t>
      </w:r>
      <w:r w:rsidRPr="00104829">
        <w:rPr>
          <w:lang w:val="en-US"/>
        </w:rPr>
        <w:t xml:space="preserve"> </w:t>
      </w:r>
      <w:r>
        <w:t>чека</w:t>
      </w:r>
      <w:r w:rsidRPr="00104829">
        <w:rPr>
          <w:lang w:val="en-US"/>
        </w:rPr>
        <w:t xml:space="preserve"> (</w:t>
      </w:r>
      <w:r>
        <w:t xml:space="preserve">или значение </w:t>
      </w:r>
      <w:r>
        <w:rPr>
          <w:lang w:val="en-US"/>
        </w:rPr>
        <w:t>null</w:t>
      </w:r>
      <w:r w:rsidRPr="001C1ABC">
        <w:t xml:space="preserve">, </w:t>
      </w:r>
      <w:r>
        <w:t xml:space="preserve">есть </w:t>
      </w:r>
      <w:proofErr w:type="spellStart"/>
      <w:r>
        <w:t>комит</w:t>
      </w:r>
      <w:proofErr w:type="spellEnd"/>
      <w:r>
        <w:t xml:space="preserve"> не прошёл</w:t>
      </w:r>
    </w:p>
    <w:p w:rsidR="001C1ABC" w:rsidRPr="00104829" w:rsidRDefault="001C1ABC" w:rsidP="001C1ABC">
      <w:pPr>
        <w:spacing w:line="8" w:lineRule="atLeast"/>
        <w:rPr>
          <w:lang w:val="en-US"/>
        </w:rPr>
      </w:pPr>
      <w:r w:rsidRPr="00104829">
        <w:rPr>
          <w:lang w:val="en-US"/>
        </w:rPr>
        <w:t xml:space="preserve">              </w:t>
      </w:r>
      <w:r w:rsidRPr="001C1ABC">
        <w:rPr>
          <w:lang w:val="en-US"/>
        </w:rPr>
        <w:sym w:font="Wingdings" w:char="F0DF"/>
      </w:r>
      <w:r>
        <w:rPr>
          <w:lang w:val="en-US"/>
        </w:rPr>
        <w:t xml:space="preserve"> {“success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true/false</w:t>
      </w:r>
      <w:r w:rsidRPr="001C1ABC">
        <w:rPr>
          <w:lang w:val="en-US"/>
        </w:rPr>
        <w:t xml:space="preserve">, </w:t>
      </w:r>
      <w:r w:rsidR="00104829">
        <w:rPr>
          <w:lang w:val="en-US"/>
        </w:rPr>
        <w:t>“</w:t>
      </w:r>
      <w:proofErr w:type="spellStart"/>
      <w:r w:rsidR="00104829">
        <w:rPr>
          <w:lang w:val="en-US"/>
        </w:rPr>
        <w:t>check_number</w:t>
      </w:r>
      <w:proofErr w:type="spellEnd"/>
      <w:r w:rsidR="00104829">
        <w:rPr>
          <w:lang w:val="en-US"/>
        </w:rPr>
        <w:t xml:space="preserve">” : </w:t>
      </w:r>
      <w:r>
        <w:rPr>
          <w:lang w:val="en-US"/>
        </w:rPr>
        <w:t xml:space="preserve">8759654 </w:t>
      </w:r>
      <w:r w:rsidR="008924AA">
        <w:rPr>
          <w:lang w:val="en-US"/>
        </w:rPr>
        <w:t>/null</w:t>
      </w:r>
      <w:r>
        <w:rPr>
          <w:lang w:val="en-US"/>
        </w:rPr>
        <w:t>}</w:t>
      </w:r>
    </w:p>
    <w:p w:rsidR="001C1ABC" w:rsidRPr="001C1ABC" w:rsidRDefault="001C1ABC" w:rsidP="001C1ABC">
      <w:pPr>
        <w:spacing w:line="8" w:lineRule="atLeast"/>
      </w:pPr>
      <w:r w:rsidRPr="00104829">
        <w:rPr>
          <w:lang w:val="en-US"/>
        </w:rPr>
        <w:tab/>
      </w:r>
      <w:r>
        <w:t xml:space="preserve">// запрос на получения данных по какому-либо чеку по его номеру и логину юзера </w:t>
      </w:r>
      <w:r w:rsidRPr="001C1ABC">
        <w:rPr>
          <w:color w:val="7F7F7F" w:themeColor="text1" w:themeTint="80"/>
        </w:rPr>
        <w:t>(для формирования страницы с долгами пользователя и возможностью их вернуть)</w:t>
      </w:r>
    </w:p>
    <w:p w:rsidR="001C1ABC" w:rsidRPr="001C1ABC" w:rsidRDefault="00104829" w:rsidP="001C1ABC">
      <w:pPr>
        <w:pStyle w:val="a3"/>
        <w:numPr>
          <w:ilvl w:val="0"/>
          <w:numId w:val="2"/>
        </w:numPr>
        <w:spacing w:line="8" w:lineRule="atLeast"/>
        <w:rPr>
          <w:lang w:val="en-US"/>
        </w:rPr>
      </w:pPr>
      <w:r>
        <w:rPr>
          <w:lang w:val="en-US"/>
        </w:rPr>
        <w:t>{“login” : “</w:t>
      </w:r>
      <w:proofErr w:type="spellStart"/>
      <w:r>
        <w:rPr>
          <w:lang w:val="en-US"/>
        </w:rPr>
        <w:t>a</w:t>
      </w:r>
      <w:r w:rsidR="001C1ABC">
        <w:rPr>
          <w:lang w:val="en-US"/>
        </w:rPr>
        <w:t>lex</w:t>
      </w:r>
      <w:proofErr w:type="spellEnd"/>
      <w:r w:rsidR="001C1ABC">
        <w:rPr>
          <w:lang w:val="en-US"/>
        </w:rPr>
        <w:t>”, “</w:t>
      </w:r>
      <w:proofErr w:type="spellStart"/>
      <w:r w:rsidR="001C1ABC">
        <w:rPr>
          <w:lang w:val="en-US"/>
        </w:rPr>
        <w:t>c</w:t>
      </w:r>
      <w:r>
        <w:rPr>
          <w:lang w:val="en-US"/>
        </w:rPr>
        <w:t>heck_number</w:t>
      </w:r>
      <w:proofErr w:type="spellEnd"/>
      <w:r>
        <w:rPr>
          <w:lang w:val="en-US"/>
        </w:rPr>
        <w:t xml:space="preserve">” : </w:t>
      </w:r>
      <w:r w:rsidR="001C1ABC">
        <w:t>123632</w:t>
      </w:r>
      <w:r w:rsidR="001C1ABC">
        <w:rPr>
          <w:lang w:val="en-US"/>
        </w:rPr>
        <w:t xml:space="preserve"> }</w:t>
      </w:r>
    </w:p>
    <w:p w:rsidR="001C1ABC" w:rsidRDefault="001C1ABC" w:rsidP="001C1ABC">
      <w:pPr>
        <w:spacing w:line="8" w:lineRule="atLeast"/>
        <w:ind w:firstLine="708"/>
      </w:pPr>
      <w:r>
        <w:t xml:space="preserve"> // с сервера возвращаются данные для конкретного пользователя, отображающие его состояния по чеку: долг (+ или</w:t>
      </w:r>
      <w:proofErr w:type="gramStart"/>
      <w:r>
        <w:t xml:space="preserve"> -), </w:t>
      </w:r>
      <w:proofErr w:type="gramEnd"/>
      <w:r>
        <w:t>за что (массив объектов с полями:  название покупки, цена, кем оплачена, к каким юзерам она относится)</w:t>
      </w:r>
    </w:p>
    <w:p w:rsidR="00104829" w:rsidRDefault="00531D5C" w:rsidP="000800F8">
      <w:pPr>
        <w:spacing w:line="8" w:lineRule="atLeast"/>
        <w:rPr>
          <w:lang w:val="en-US"/>
        </w:rPr>
      </w:pPr>
      <w:r w:rsidRPr="00BF6F7A">
        <w:t xml:space="preserve"> </w:t>
      </w:r>
      <w:r w:rsidRPr="00F03B6E">
        <w:rPr>
          <w:lang w:val="en-US"/>
        </w:rPr>
        <w:sym w:font="Wingdings" w:char="F0DF"/>
      </w:r>
      <w:r>
        <w:rPr>
          <w:lang w:val="en-US"/>
        </w:rPr>
        <w:t xml:space="preserve">  </w:t>
      </w:r>
      <w:proofErr w:type="gramStart"/>
      <w:r>
        <w:rPr>
          <w:lang w:val="en-US"/>
        </w:rPr>
        <w:t>{</w:t>
      </w:r>
      <w:r w:rsidR="000800F8">
        <w:rPr>
          <w:lang w:val="en-US"/>
        </w:rPr>
        <w:t xml:space="preserve"> </w:t>
      </w:r>
      <w:r>
        <w:rPr>
          <w:lang w:val="en-US"/>
        </w:rPr>
        <w:t>“</w:t>
      </w:r>
      <w:proofErr w:type="gramEnd"/>
      <w:r>
        <w:rPr>
          <w:lang w:val="en-US"/>
        </w:rPr>
        <w:t xml:space="preserve">debt”:  value (+/- </w:t>
      </w:r>
      <w:r w:rsidR="00104829">
        <w:rPr>
          <w:lang w:val="en-US"/>
        </w:rPr>
        <w:t>double</w:t>
      </w:r>
      <w:r>
        <w:rPr>
          <w:lang w:val="en-US"/>
        </w:rPr>
        <w:t>)</w:t>
      </w:r>
      <w:r w:rsidR="000800F8">
        <w:rPr>
          <w:lang w:val="en-US"/>
        </w:rPr>
        <w:t xml:space="preserve">, </w:t>
      </w:r>
    </w:p>
    <w:p w:rsidR="00531D5C" w:rsidRDefault="00104829" w:rsidP="00104829">
      <w:pPr>
        <w:spacing w:line="8" w:lineRule="atLeast"/>
        <w:rPr>
          <w:lang w:val="en-US"/>
        </w:rPr>
      </w:pPr>
      <w:r>
        <w:rPr>
          <w:lang w:val="en-US"/>
        </w:rPr>
        <w:t xml:space="preserve">          </w:t>
      </w:r>
      <w:r w:rsidR="00531D5C">
        <w:rPr>
          <w:lang w:val="en-US"/>
        </w:rPr>
        <w:t>“</w:t>
      </w:r>
      <w:proofErr w:type="gramStart"/>
      <w:r w:rsidR="008924AA">
        <w:rPr>
          <w:lang w:val="en-US"/>
        </w:rPr>
        <w:t>payments</w:t>
      </w:r>
      <w:proofErr w:type="gramEnd"/>
      <w:r w:rsidR="00531D5C">
        <w:rPr>
          <w:lang w:val="en-US"/>
        </w:rPr>
        <w:t>” : [</w:t>
      </w:r>
    </w:p>
    <w:p w:rsidR="008924AA" w:rsidRDefault="00531D5C" w:rsidP="00104829">
      <w:pPr>
        <w:spacing w:line="8" w:lineRule="atLeast"/>
        <w:ind w:left="1416" w:firstLine="708"/>
        <w:rPr>
          <w:lang w:val="en-US"/>
        </w:rPr>
      </w:pPr>
      <w:r>
        <w:rPr>
          <w:lang w:val="en-US"/>
        </w:rPr>
        <w:t>{</w:t>
      </w:r>
      <w:r w:rsidR="008924AA">
        <w:rPr>
          <w:lang w:val="en-US"/>
        </w:rPr>
        <w:tab/>
        <w:t>“user</w:t>
      </w:r>
      <w:proofErr w:type="gramStart"/>
      <w:r w:rsidR="008924AA">
        <w:rPr>
          <w:lang w:val="en-US"/>
        </w:rPr>
        <w:t>” :</w:t>
      </w:r>
      <w:proofErr w:type="gramEnd"/>
      <w:r w:rsidR="008924AA">
        <w:rPr>
          <w:lang w:val="en-US"/>
        </w:rPr>
        <w:t xml:space="preserve">  User 1,</w:t>
      </w:r>
    </w:p>
    <w:p w:rsidR="00531D5C" w:rsidRDefault="00531D5C" w:rsidP="000800F8">
      <w:pPr>
        <w:spacing w:line="8" w:lineRule="atLeast"/>
        <w:ind w:left="2124" w:firstLine="708"/>
        <w:rPr>
          <w:lang w:val="en-US"/>
        </w:rPr>
      </w:pPr>
      <w:r>
        <w:rPr>
          <w:lang w:val="en-US"/>
        </w:rPr>
        <w:t>“</w:t>
      </w:r>
      <w:proofErr w:type="gramStart"/>
      <w:r w:rsidR="008924AA">
        <w:rPr>
          <w:lang w:val="en-US"/>
        </w:rPr>
        <w:t>paid</w:t>
      </w:r>
      <w:proofErr w:type="gramEnd"/>
      <w:r w:rsidR="008924AA">
        <w:rPr>
          <w:lang w:val="en-US"/>
        </w:rPr>
        <w:t>” :  (double)</w:t>
      </w:r>
      <w:r>
        <w:rPr>
          <w:lang w:val="en-US"/>
        </w:rPr>
        <w:t>,</w:t>
      </w:r>
    </w:p>
    <w:p w:rsidR="008924AA" w:rsidRDefault="00531D5C" w:rsidP="008924AA">
      <w:pPr>
        <w:spacing w:line="8" w:lineRule="atLeast"/>
        <w:ind w:left="2124" w:firstLine="708"/>
        <w:rPr>
          <w:lang w:val="en-US"/>
        </w:rPr>
      </w:pPr>
      <w:r>
        <w:rPr>
          <w:lang w:val="en-US"/>
        </w:rPr>
        <w:t>“</w:t>
      </w:r>
      <w:proofErr w:type="gramStart"/>
      <w:r w:rsidR="008924AA">
        <w:rPr>
          <w:lang w:val="en-US"/>
        </w:rPr>
        <w:t>for</w:t>
      </w:r>
      <w:proofErr w:type="gramEnd"/>
      <w:r>
        <w:rPr>
          <w:lang w:val="en-US"/>
        </w:rPr>
        <w:t xml:space="preserve">” : </w:t>
      </w:r>
      <w:r w:rsidR="008924AA">
        <w:rPr>
          <w:lang w:val="en-US"/>
        </w:rPr>
        <w:t xml:space="preserve"> [“cheese”, “pasta”, “vine”] </w:t>
      </w:r>
    </w:p>
    <w:p w:rsidR="00531D5C" w:rsidRDefault="00531D5C" w:rsidP="008924AA">
      <w:pPr>
        <w:spacing w:line="8" w:lineRule="atLeast"/>
        <w:ind w:left="2124"/>
        <w:rPr>
          <w:lang w:val="en-US"/>
        </w:rPr>
      </w:pPr>
      <w:r>
        <w:rPr>
          <w:lang w:val="en-US"/>
        </w:rPr>
        <w:t>},</w:t>
      </w:r>
    </w:p>
    <w:p w:rsidR="008924AA" w:rsidRDefault="00531D5C" w:rsidP="008924AA">
      <w:pPr>
        <w:spacing w:line="8" w:lineRule="atLeast"/>
        <w:ind w:left="1416" w:firstLine="708"/>
        <w:rPr>
          <w:lang w:val="en-US"/>
        </w:rPr>
      </w:pPr>
      <w:r>
        <w:rPr>
          <w:lang w:val="en-US"/>
        </w:rPr>
        <w:lastRenderedPageBreak/>
        <w:t>{</w:t>
      </w:r>
      <w:r w:rsidR="008924AA">
        <w:rPr>
          <w:lang w:val="en-US"/>
        </w:rPr>
        <w:tab/>
      </w:r>
      <w:r w:rsidR="008924AA">
        <w:rPr>
          <w:lang w:val="en-US"/>
        </w:rPr>
        <w:t>“user</w:t>
      </w:r>
      <w:proofErr w:type="gramStart"/>
      <w:r w:rsidR="008924AA">
        <w:rPr>
          <w:lang w:val="en-US"/>
        </w:rPr>
        <w:t>” :</w:t>
      </w:r>
      <w:proofErr w:type="gramEnd"/>
      <w:r w:rsidR="008924AA">
        <w:rPr>
          <w:lang w:val="en-US"/>
        </w:rPr>
        <w:t xml:space="preserve"> </w:t>
      </w:r>
      <w:r w:rsidR="008924AA">
        <w:rPr>
          <w:lang w:val="en-US"/>
        </w:rPr>
        <w:t xml:space="preserve"> User 2</w:t>
      </w:r>
      <w:bookmarkStart w:id="0" w:name="_GoBack"/>
      <w:bookmarkEnd w:id="0"/>
      <w:r w:rsidR="008924AA">
        <w:rPr>
          <w:lang w:val="en-US"/>
        </w:rPr>
        <w:t>,</w:t>
      </w:r>
    </w:p>
    <w:p w:rsidR="008924AA" w:rsidRDefault="008924AA" w:rsidP="008924AA">
      <w:pPr>
        <w:spacing w:line="8" w:lineRule="atLeast"/>
        <w:ind w:left="2124" w:firstLine="708"/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paid</w:t>
      </w:r>
      <w:proofErr w:type="gramEnd"/>
      <w:r>
        <w:rPr>
          <w:lang w:val="en-US"/>
        </w:rPr>
        <w:t>” :  (double),</w:t>
      </w:r>
    </w:p>
    <w:p w:rsidR="008924AA" w:rsidRDefault="008924AA" w:rsidP="008924AA">
      <w:pPr>
        <w:spacing w:line="8" w:lineRule="atLeast"/>
        <w:ind w:left="2124" w:firstLine="708"/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” :  [“cheese”, “pasta”, “vine”] </w:t>
      </w:r>
    </w:p>
    <w:p w:rsidR="00531D5C" w:rsidRDefault="00531D5C" w:rsidP="008924AA">
      <w:pPr>
        <w:spacing w:line="8" w:lineRule="atLeast"/>
        <w:ind w:left="1416" w:firstLine="708"/>
        <w:rPr>
          <w:lang w:val="en-US"/>
        </w:rPr>
      </w:pPr>
      <w:r>
        <w:rPr>
          <w:lang w:val="en-US"/>
        </w:rPr>
        <w:t>}</w:t>
      </w:r>
    </w:p>
    <w:p w:rsidR="00531D5C" w:rsidRDefault="00531D5C" w:rsidP="000800F8">
      <w:pPr>
        <w:spacing w:line="8" w:lineRule="atLeast"/>
        <w:ind w:left="708" w:firstLine="708"/>
        <w:rPr>
          <w:lang w:val="en-US"/>
        </w:rPr>
      </w:pPr>
      <w:r>
        <w:rPr>
          <w:lang w:val="en-US"/>
        </w:rPr>
        <w:t>]</w:t>
      </w:r>
    </w:p>
    <w:p w:rsidR="00531D5C" w:rsidRPr="00AB0456" w:rsidRDefault="00531D5C" w:rsidP="000800F8">
      <w:pPr>
        <w:spacing w:line="8" w:lineRule="atLeast"/>
        <w:ind w:firstLine="708"/>
        <w:rPr>
          <w:lang w:val="en-US"/>
        </w:rPr>
      </w:pPr>
      <w:r>
        <w:rPr>
          <w:lang w:val="en-US"/>
        </w:rPr>
        <w:t>}</w:t>
      </w:r>
    </w:p>
    <w:p w:rsidR="00CC6B44" w:rsidRDefault="00CC6B44" w:rsidP="000800F8">
      <w:pPr>
        <w:spacing w:line="8" w:lineRule="atLeast"/>
      </w:pPr>
    </w:p>
    <w:sectPr w:rsidR="00CC6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73A87"/>
    <w:multiLevelType w:val="hybridMultilevel"/>
    <w:tmpl w:val="8C34432C"/>
    <w:lvl w:ilvl="0" w:tplc="3D52E624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705C5"/>
    <w:multiLevelType w:val="hybridMultilevel"/>
    <w:tmpl w:val="C97A0030"/>
    <w:lvl w:ilvl="0" w:tplc="66CE5DA4">
      <w:numFmt w:val="bullet"/>
      <w:lvlText w:val="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F7A"/>
    <w:rsid w:val="00077385"/>
    <w:rsid w:val="000800F8"/>
    <w:rsid w:val="00104829"/>
    <w:rsid w:val="001C1ABC"/>
    <w:rsid w:val="00301A7E"/>
    <w:rsid w:val="00333F44"/>
    <w:rsid w:val="00531D5C"/>
    <w:rsid w:val="005B05C6"/>
    <w:rsid w:val="006B4086"/>
    <w:rsid w:val="008924AA"/>
    <w:rsid w:val="00BF6F7A"/>
    <w:rsid w:val="00C210E4"/>
    <w:rsid w:val="00CC6B44"/>
    <w:rsid w:val="00D00344"/>
    <w:rsid w:val="00D13524"/>
    <w:rsid w:val="00D445F9"/>
    <w:rsid w:val="00E6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D5C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D5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C1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1ABC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D5C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D5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C1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1AB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se_java\jso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json</Template>
  <TotalTime>43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t.konst</dc:creator>
  <cp:lastModifiedBy>t.konst</cp:lastModifiedBy>
  <cp:revision>3</cp:revision>
  <dcterms:created xsi:type="dcterms:W3CDTF">2016-11-16T19:26:00Z</dcterms:created>
  <dcterms:modified xsi:type="dcterms:W3CDTF">2016-11-23T20:03:00Z</dcterms:modified>
</cp:coreProperties>
</file>